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47" w:rsidRDefault="00364D43">
      <w:pPr>
        <w:jc w:val="center"/>
        <w:rPr>
          <w:sz w:val="32"/>
          <w:szCs w:val="32"/>
        </w:rPr>
      </w:pPr>
      <w:r>
        <w:rPr>
          <w:sz w:val="32"/>
          <w:szCs w:val="32"/>
        </w:rPr>
        <w:t>Cosas mejoradas respecto primera entrega</w:t>
      </w:r>
    </w:p>
    <w:p w:rsidR="006E3E47" w:rsidRDefault="006E3E47">
      <w:pPr>
        <w:rPr>
          <w:sz w:val="32"/>
          <w:szCs w:val="32"/>
        </w:rPr>
      </w:pPr>
    </w:p>
    <w:p w:rsidR="006E3E47" w:rsidRDefault="00364D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2E0">
        <w:rPr>
          <w:sz w:val="24"/>
          <w:szCs w:val="24"/>
        </w:rPr>
        <w:t>Casos de us</w:t>
      </w:r>
      <w:r w:rsidR="00C3046B" w:rsidRPr="00BC52E0">
        <w:rPr>
          <w:sz w:val="24"/>
          <w:szCs w:val="24"/>
        </w:rPr>
        <w:t>o</w:t>
      </w:r>
      <w:r w:rsidR="00C3046B" w:rsidRPr="002909FC">
        <w:rPr>
          <w:b/>
          <w:sz w:val="24"/>
          <w:szCs w:val="24"/>
        </w:rPr>
        <w:t>.</w:t>
      </w:r>
      <w:r w:rsidR="00C3046B">
        <w:rPr>
          <w:sz w:val="24"/>
          <w:szCs w:val="24"/>
        </w:rPr>
        <w:t xml:space="preserve"> Hemos añadido añadir ficha, quitar ficha, cambiar de posición de la ficha</w:t>
      </w:r>
      <w:r w:rsidR="008E2C26">
        <w:rPr>
          <w:sz w:val="24"/>
          <w:szCs w:val="24"/>
        </w:rPr>
        <w:t>, validar problema y</w:t>
      </w:r>
      <w:r w:rsidR="00C3046B">
        <w:rPr>
          <w:sz w:val="24"/>
          <w:szCs w:val="24"/>
        </w:rPr>
        <w:t xml:space="preserve"> mover ficha que faltaban en la primera entrega</w:t>
      </w:r>
      <w:r w:rsidR="002909FC">
        <w:rPr>
          <w:sz w:val="24"/>
          <w:szCs w:val="24"/>
        </w:rPr>
        <w:t xml:space="preserve"> con sus respectivas explicaciones. Además, hemos corregido los comentarios que nos pusiste que no eran correctos</w:t>
      </w:r>
      <w:r w:rsidR="00E86080">
        <w:rPr>
          <w:sz w:val="24"/>
          <w:szCs w:val="24"/>
        </w:rPr>
        <w:t xml:space="preserve"> y quitado algunos casos de uso que hemos visto que no eran necesarios</w:t>
      </w:r>
      <w:r w:rsidR="002909FC">
        <w:rPr>
          <w:sz w:val="24"/>
          <w:szCs w:val="24"/>
        </w:rPr>
        <w:t xml:space="preserve">. </w:t>
      </w:r>
    </w:p>
    <w:p w:rsidR="006E3E47" w:rsidRPr="002909FC" w:rsidRDefault="002909F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D7C92">
        <w:rPr>
          <w:sz w:val="24"/>
          <w:szCs w:val="24"/>
        </w:rPr>
        <w:t xml:space="preserve">Jugador ya no tiene nombre y por tanto tampoco máquina. </w:t>
      </w:r>
      <w:r w:rsidR="00F545E7" w:rsidRPr="00ED7C92">
        <w:rPr>
          <w:sz w:val="24"/>
          <w:szCs w:val="24"/>
        </w:rPr>
        <w:t xml:space="preserve">Usuario ya no tiene </w:t>
      </w:r>
      <w:proofErr w:type="spellStart"/>
      <w:proofErr w:type="gramStart"/>
      <w:r w:rsidR="00F545E7" w:rsidRPr="00ED7C92">
        <w:rPr>
          <w:sz w:val="24"/>
          <w:szCs w:val="24"/>
        </w:rPr>
        <w:t>getNextMove</w:t>
      </w:r>
      <w:proofErr w:type="spellEnd"/>
      <w:r w:rsidR="00F545E7" w:rsidRPr="00ED7C92">
        <w:rPr>
          <w:sz w:val="24"/>
          <w:szCs w:val="24"/>
        </w:rPr>
        <w:t>(</w:t>
      </w:r>
      <w:proofErr w:type="gramEnd"/>
      <w:r w:rsidR="00F545E7" w:rsidRPr="00ED7C92">
        <w:rPr>
          <w:sz w:val="24"/>
          <w:szCs w:val="24"/>
        </w:rPr>
        <w:t>),</w:t>
      </w:r>
      <w:r w:rsidR="00F545E7">
        <w:rPr>
          <w:sz w:val="24"/>
          <w:szCs w:val="24"/>
        </w:rPr>
        <w:t xml:space="preserve"> solo lo tiene la máquina. El movimiento del usuario se coge en presentación con botones.</w:t>
      </w:r>
    </w:p>
    <w:p w:rsidR="006E3E47" w:rsidRDefault="0062379F">
      <w:pPr>
        <w:pStyle w:val="ListParagraph"/>
        <w:numPr>
          <w:ilvl w:val="0"/>
          <w:numId w:val="1"/>
        </w:numPr>
      </w:pPr>
      <w:proofErr w:type="spellStart"/>
      <w:proofErr w:type="gramStart"/>
      <w:r w:rsidRPr="00ED7C92">
        <w:t>PlayJugadores</w:t>
      </w:r>
      <w:proofErr w:type="spellEnd"/>
      <w:r w:rsidRPr="00ED7C92">
        <w:t>(</w:t>
      </w:r>
      <w:proofErr w:type="gramEnd"/>
      <w:r w:rsidRPr="00ED7C92">
        <w:t xml:space="preserve">) y </w:t>
      </w:r>
      <w:proofErr w:type="spellStart"/>
      <w:r w:rsidRPr="00ED7C92">
        <w:t>playJugadoresMaquina</w:t>
      </w:r>
      <w:proofErr w:type="spellEnd"/>
      <w:r w:rsidRPr="00ED7C92">
        <w:t>() ya no están en dominio</w:t>
      </w:r>
      <w:r>
        <w:t xml:space="preserve">, ahora se </w:t>
      </w:r>
      <w:r w:rsidR="00A509D9">
        <w:t xml:space="preserve">hace todo </w:t>
      </w:r>
      <w:r>
        <w:t xml:space="preserve">en presentación en la </w:t>
      </w:r>
      <w:proofErr w:type="spellStart"/>
      <w:r>
        <w:t>vistaPartida</w:t>
      </w:r>
      <w:proofErr w:type="spellEnd"/>
      <w:r w:rsidR="00F545E7">
        <w:t>.</w:t>
      </w:r>
    </w:p>
    <w:p w:rsidR="00F545E7" w:rsidRDefault="00F545E7">
      <w:pPr>
        <w:pStyle w:val="ListParagraph"/>
        <w:numPr>
          <w:ilvl w:val="0"/>
          <w:numId w:val="1"/>
        </w:numPr>
      </w:pPr>
      <w:r>
        <w:t>Validar problema ahora se encuentra en la clase Problema</w:t>
      </w:r>
      <w:r w:rsidR="00B65258">
        <w:t xml:space="preserve"> y no se calcula jugando entre maquinas. Hemos creado un </w:t>
      </w:r>
      <w:proofErr w:type="spellStart"/>
      <w:r w:rsidR="00B65258">
        <w:t>minimax</w:t>
      </w:r>
      <w:proofErr w:type="spellEnd"/>
      <w:r w:rsidR="00B65258">
        <w:t xml:space="preserve"> llamado </w:t>
      </w:r>
      <w:proofErr w:type="spellStart"/>
      <w:r w:rsidR="00B65258">
        <w:t>Minimax</w:t>
      </w:r>
      <w:proofErr w:type="spellEnd"/>
      <w:r w:rsidR="00B65258">
        <w:t xml:space="preserve"> Puro, que no tiene heurística.</w:t>
      </w:r>
    </w:p>
    <w:p w:rsidR="008973AB" w:rsidRDefault="008973AB">
      <w:pPr>
        <w:pStyle w:val="ListParagraph"/>
        <w:numPr>
          <w:ilvl w:val="0"/>
          <w:numId w:val="1"/>
        </w:numPr>
      </w:pPr>
      <w:r>
        <w:t>Hemos añadido funcionalidades que faltaban a los controladores para poder coger lo que necesitamos de dominio.</w:t>
      </w:r>
    </w:p>
    <w:p w:rsidR="00FD16F2" w:rsidRDefault="00FD16F2">
      <w:pPr>
        <w:pStyle w:val="ListParagraph"/>
        <w:numPr>
          <w:ilvl w:val="0"/>
          <w:numId w:val="1"/>
        </w:numPr>
      </w:pPr>
      <w:r>
        <w:t>Hemos corregido</w:t>
      </w:r>
      <w:r w:rsidR="00621464">
        <w:t xml:space="preserve"> y mejorado</w:t>
      </w:r>
      <w:r>
        <w:t xml:space="preserve"> la explicación de las estructuras y algoritmos</w:t>
      </w:r>
      <w:r w:rsidR="00552883">
        <w:t xml:space="preserve"> que había cosas mal sobre todo el </w:t>
      </w:r>
      <w:r w:rsidR="00496B5A">
        <w:t>Alpha Beta</w:t>
      </w:r>
      <w:r w:rsidR="00621464">
        <w:t xml:space="preserve">. </w:t>
      </w:r>
      <w:r w:rsidR="00496B5A">
        <w:t xml:space="preserve">Hemos añadido una explicación breve del </w:t>
      </w:r>
      <w:proofErr w:type="spellStart"/>
      <w:r w:rsidR="00496B5A">
        <w:t>minimax</w:t>
      </w:r>
      <w:proofErr w:type="spellEnd"/>
      <w:r w:rsidR="00496B5A">
        <w:t xml:space="preserve"> para validar el problema.</w:t>
      </w:r>
    </w:p>
    <w:p w:rsidR="00496B5A" w:rsidRDefault="00821300">
      <w:pPr>
        <w:pStyle w:val="ListParagraph"/>
        <w:numPr>
          <w:ilvl w:val="0"/>
          <w:numId w:val="1"/>
        </w:numPr>
      </w:pPr>
      <w:r>
        <w:t xml:space="preserve">El código del </w:t>
      </w:r>
      <w:proofErr w:type="spellStart"/>
      <w:r>
        <w:t>minimax</w:t>
      </w:r>
      <w:proofErr w:type="spellEnd"/>
      <w:r>
        <w:t xml:space="preserve"> lo hemos mejorado. Hemos creado las dos funciones </w:t>
      </w:r>
      <w:proofErr w:type="gramStart"/>
      <w:r>
        <w:t>Min(</w:t>
      </w:r>
      <w:proofErr w:type="gramEnd"/>
      <w:r>
        <w:t>) y Max() que no usábamos. Además, la búsqueda del mejor movimiento ya no hace falta recorrer un vector para buscarlo.</w:t>
      </w:r>
      <w:r w:rsidR="00AA797E">
        <w:t xml:space="preserve"> Ahora es algo más eficiente.</w:t>
      </w:r>
    </w:p>
    <w:p w:rsidR="000D322C" w:rsidRDefault="000D322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D322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D4C" w:rsidRDefault="00D02D4C">
      <w:pPr>
        <w:spacing w:after="0" w:line="240" w:lineRule="auto"/>
      </w:pPr>
      <w:r>
        <w:separator/>
      </w:r>
    </w:p>
  </w:endnote>
  <w:endnote w:type="continuationSeparator" w:id="0">
    <w:p w:rsidR="00D02D4C" w:rsidRDefault="00D0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D4C" w:rsidRDefault="00D02D4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02D4C" w:rsidRDefault="00D0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7479C"/>
    <w:multiLevelType w:val="multilevel"/>
    <w:tmpl w:val="CA942B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47"/>
    <w:rsid w:val="000D322C"/>
    <w:rsid w:val="00161FED"/>
    <w:rsid w:val="002909FC"/>
    <w:rsid w:val="00364D43"/>
    <w:rsid w:val="00486AF3"/>
    <w:rsid w:val="00496B5A"/>
    <w:rsid w:val="004A0F84"/>
    <w:rsid w:val="00552883"/>
    <w:rsid w:val="00621464"/>
    <w:rsid w:val="0062379F"/>
    <w:rsid w:val="006E3E47"/>
    <w:rsid w:val="00821300"/>
    <w:rsid w:val="00831B12"/>
    <w:rsid w:val="008973AB"/>
    <w:rsid w:val="008E2C26"/>
    <w:rsid w:val="00952CF7"/>
    <w:rsid w:val="00A00C52"/>
    <w:rsid w:val="00A509D9"/>
    <w:rsid w:val="00AA797E"/>
    <w:rsid w:val="00B65258"/>
    <w:rsid w:val="00BC52E0"/>
    <w:rsid w:val="00BE4EB7"/>
    <w:rsid w:val="00C3046B"/>
    <w:rsid w:val="00D02D4C"/>
    <w:rsid w:val="00E86080"/>
    <w:rsid w:val="00EB5A75"/>
    <w:rsid w:val="00ED7C92"/>
    <w:rsid w:val="00F545E7"/>
    <w:rsid w:val="00FD16F2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253E"/>
  <w15:docId w15:val="{52E18A0D-E9C7-4B1F-925B-1DF6A30D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Àlex Aguilera</dc:creator>
  <dc:description/>
  <cp:lastModifiedBy>Àlex Aguilera</cp:lastModifiedBy>
  <cp:revision>87</cp:revision>
  <dcterms:created xsi:type="dcterms:W3CDTF">2019-05-29T11:01:00Z</dcterms:created>
  <dcterms:modified xsi:type="dcterms:W3CDTF">2019-05-30T07:27:00Z</dcterms:modified>
</cp:coreProperties>
</file>